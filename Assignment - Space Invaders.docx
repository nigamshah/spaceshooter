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D0755" w14:textId="77777777" w:rsidR="009D01A3" w:rsidRDefault="009D01A3" w:rsidP="009D01A3">
      <w:pPr>
        <w:pStyle w:val="Title"/>
        <w:jc w:val="center"/>
      </w:pPr>
      <w:r>
        <w:t>“Space Invaders”</w:t>
      </w:r>
    </w:p>
    <w:p w14:paraId="683F399E" w14:textId="77777777" w:rsidR="009D01A3" w:rsidRDefault="009D01A3" w:rsidP="009D01A3">
      <w:pPr>
        <w:pStyle w:val="Subtitle"/>
      </w:pPr>
      <w:r>
        <w:t>Game Programmer Assignment</w:t>
      </w:r>
    </w:p>
    <w:p w14:paraId="5C925842" w14:textId="6ECFDDC6" w:rsidR="009D01A3" w:rsidRDefault="009D01A3" w:rsidP="009D01A3">
      <w:pPr>
        <w:rPr>
          <w:rFonts w:cs="Arial"/>
          <w:szCs w:val="24"/>
        </w:rPr>
      </w:pPr>
      <w:r>
        <w:t xml:space="preserve">The assignment consists of making a simple version of the classic game </w:t>
      </w:r>
      <w:r>
        <w:rPr>
          <w:i/>
        </w:rPr>
        <w:t>Space </w:t>
      </w:r>
      <w:r w:rsidRPr="009D01A3">
        <w:rPr>
          <w:i/>
        </w:rPr>
        <w:t>Invaders</w:t>
      </w:r>
      <w:r>
        <w:t xml:space="preserve"> (</w:t>
      </w:r>
      <w:hyperlink r:id="rId8" w:history="1">
        <w:r w:rsidRPr="005D0BF4">
          <w:rPr>
            <w:rStyle w:val="Hyperlink"/>
          </w:rPr>
          <w:t>http://www.playspaceinvaders.info/</w:t>
        </w:r>
      </w:hyperlink>
      <w:r>
        <w:t xml:space="preserve">). </w:t>
      </w:r>
      <w:r>
        <w:rPr>
          <w:rFonts w:cs="Arial"/>
          <w:szCs w:val="24"/>
        </w:rPr>
        <w:t>The goal of the assignment is to assess your ability to write clean/readable production code, and your ability to put in place a simple architecture and structure that allows you to complete the task efficiently.</w:t>
      </w:r>
      <w:r w:rsidR="008F4F8A">
        <w:rPr>
          <w:rFonts w:cs="Arial"/>
          <w:szCs w:val="24"/>
        </w:rPr>
        <w:t xml:space="preserve"> To give you an idea of the scope, we do not expect th</w:t>
      </w:r>
      <w:r w:rsidR="0023471D">
        <w:rPr>
          <w:rFonts w:cs="Arial"/>
          <w:szCs w:val="24"/>
        </w:rPr>
        <w:t>at you need to spend more than 6 – 10</w:t>
      </w:r>
      <w:r w:rsidR="008F4F8A">
        <w:rPr>
          <w:rFonts w:cs="Arial"/>
          <w:szCs w:val="24"/>
        </w:rPr>
        <w:t xml:space="preserve"> hours on the assignment.</w:t>
      </w:r>
    </w:p>
    <w:p w14:paraId="7E300CDB" w14:textId="43927CE0" w:rsidR="00337585" w:rsidRPr="009D01A3" w:rsidRDefault="00337585" w:rsidP="009D01A3">
      <w:r>
        <w:t xml:space="preserve">Please contact </w:t>
      </w:r>
      <w:r w:rsidRPr="0038732F">
        <w:t>Stanislav Tkachenko</w:t>
      </w:r>
      <w:r>
        <w:t xml:space="preserve"> (</w:t>
      </w:r>
      <w:hyperlink r:id="rId9" w:history="1">
        <w:r w:rsidRPr="002B2D92">
          <w:rPr>
            <w:rStyle w:val="Hyperlink"/>
            <w:rFonts w:cs="Arial"/>
            <w:szCs w:val="24"/>
          </w:rPr>
          <w:t>tkachenkos</w:t>
        </w:r>
        <w:r w:rsidRPr="0038732F">
          <w:rPr>
            <w:rStyle w:val="Hyperlink"/>
            <w:rFonts w:cs="Arial"/>
            <w:szCs w:val="24"/>
          </w:rPr>
          <w:t>@</w:t>
        </w:r>
        <w:r w:rsidRPr="002B2D92">
          <w:rPr>
            <w:rStyle w:val="Hyperlink"/>
            <w:rFonts w:cs="Arial"/>
            <w:szCs w:val="24"/>
          </w:rPr>
          <w:t>arkadium</w:t>
        </w:r>
        <w:r w:rsidRPr="0038732F">
          <w:rPr>
            <w:rStyle w:val="Hyperlink"/>
            <w:rFonts w:cs="Arial"/>
            <w:szCs w:val="24"/>
          </w:rPr>
          <w:t>.</w:t>
        </w:r>
        <w:r w:rsidRPr="002B2D92">
          <w:rPr>
            <w:rStyle w:val="Hyperlink"/>
            <w:rFonts w:cs="Arial"/>
            <w:szCs w:val="24"/>
          </w:rPr>
          <w:t>com</w:t>
        </w:r>
      </w:hyperlink>
      <w:r w:rsidRPr="0038732F">
        <w:t>)</w:t>
      </w:r>
      <w:r>
        <w:t xml:space="preserve"> with any questions</w:t>
      </w:r>
      <w:r w:rsidRPr="0038732F">
        <w:t>.</w:t>
      </w:r>
    </w:p>
    <w:p w14:paraId="7550D176" w14:textId="77777777" w:rsidR="009D01A3" w:rsidRDefault="009D01A3" w:rsidP="009D01A3">
      <w:pPr>
        <w:pStyle w:val="Heading2"/>
      </w:pPr>
      <w:r>
        <w:t>Expected Results</w:t>
      </w:r>
    </w:p>
    <w:p w14:paraId="388094E1" w14:textId="78ABEF82" w:rsidR="009D01A3" w:rsidRDefault="009D01A3" w:rsidP="009D01A3">
      <w:pPr>
        <w:pStyle w:val="ListParagraph"/>
        <w:numPr>
          <w:ilvl w:val="0"/>
          <w:numId w:val="24"/>
        </w:numPr>
      </w:pPr>
      <w:r>
        <w:t xml:space="preserve">Source code and everything needed for compilation should be included in the </w:t>
      </w:r>
      <w:r w:rsidR="00F810EE">
        <w:t>delivered package</w:t>
      </w:r>
      <w:r>
        <w:t xml:space="preserve">. If there are specific setup steps, please document these. </w:t>
      </w:r>
    </w:p>
    <w:p w14:paraId="37DC3CB4" w14:textId="6E2838AF" w:rsidR="009D01A3" w:rsidRDefault="00F810EE" w:rsidP="009D01A3">
      <w:pPr>
        <w:pStyle w:val="ListParagraph"/>
        <w:numPr>
          <w:ilvl w:val="0"/>
          <w:numId w:val="24"/>
        </w:numPr>
      </w:pPr>
      <w:r>
        <w:t>A c</w:t>
      </w:r>
      <w:r w:rsidR="009D01A3">
        <w:t>ompiled and executable file should be attached.</w:t>
      </w:r>
    </w:p>
    <w:p w14:paraId="17118B60" w14:textId="0F9FF970" w:rsidR="009D01A3" w:rsidRPr="009D01A3" w:rsidRDefault="009D01A3" w:rsidP="009D01A3">
      <w:pPr>
        <w:pStyle w:val="ListParagraph"/>
        <w:numPr>
          <w:ilvl w:val="0"/>
          <w:numId w:val="24"/>
        </w:numPr>
      </w:pPr>
      <w:r>
        <w:t>We would like to see the assignment completed within 1 week.</w:t>
      </w:r>
    </w:p>
    <w:p w14:paraId="171CAE61" w14:textId="77777777" w:rsidR="009D01A3" w:rsidRDefault="009D01A3" w:rsidP="009D01A3">
      <w:pPr>
        <w:pStyle w:val="Heading2"/>
      </w:pPr>
      <w:r>
        <w:t>Requirements</w:t>
      </w:r>
    </w:p>
    <w:p w14:paraId="425A842C" w14:textId="3EB4058B" w:rsidR="009D01A3" w:rsidRDefault="009D01A3" w:rsidP="009D01A3">
      <w:pPr>
        <w:pStyle w:val="ListParagraph"/>
        <w:numPr>
          <w:ilvl w:val="0"/>
          <w:numId w:val="25"/>
        </w:numPr>
      </w:pPr>
      <w:r>
        <w:t>The game should have at least one level</w:t>
      </w:r>
      <w:r w:rsidR="00F810EE">
        <w:t>. Adding levels should be easy</w:t>
      </w:r>
      <w:r>
        <w:t>.</w:t>
      </w:r>
    </w:p>
    <w:p w14:paraId="258D6A05" w14:textId="70B044BB" w:rsidR="009D01A3" w:rsidRDefault="009D01A3" w:rsidP="009D01A3">
      <w:pPr>
        <w:pStyle w:val="ListParagraph"/>
        <w:numPr>
          <w:ilvl w:val="0"/>
          <w:numId w:val="25"/>
        </w:numPr>
      </w:pPr>
      <w:r>
        <w:t xml:space="preserve">There should be </w:t>
      </w:r>
      <w:r w:rsidR="00F810EE">
        <w:t xml:space="preserve">a couple of </w:t>
      </w:r>
      <w:r>
        <w:t>different type</w:t>
      </w:r>
      <w:r w:rsidR="00F810EE">
        <w:t>s</w:t>
      </w:r>
      <w:r>
        <w:t xml:space="preserve"> of </w:t>
      </w:r>
      <w:r w:rsidR="00F810EE">
        <w:t>enemies/</w:t>
      </w:r>
      <w:r>
        <w:t>aliens with different a</w:t>
      </w:r>
      <w:r w:rsidR="00F810EE">
        <w:t>bilities.</w:t>
      </w:r>
    </w:p>
    <w:p w14:paraId="3D291A15" w14:textId="597C69AC" w:rsidR="009D01A3" w:rsidRDefault="00F810EE" w:rsidP="009D01A3">
      <w:pPr>
        <w:pStyle w:val="ListParagraph"/>
        <w:numPr>
          <w:ilvl w:val="0"/>
          <w:numId w:val="25"/>
        </w:numPr>
      </w:pPr>
      <w:r>
        <w:t>The s</w:t>
      </w:r>
      <w:r w:rsidR="009D01A3">
        <w:t>pace craft should have more than one type of cannon</w:t>
      </w:r>
      <w:r>
        <w:t>.</w:t>
      </w:r>
    </w:p>
    <w:p w14:paraId="6CDA706B" w14:textId="31619849" w:rsidR="009D01A3" w:rsidRDefault="009D01A3" w:rsidP="009D01A3">
      <w:pPr>
        <w:pStyle w:val="ListParagraph"/>
        <w:numPr>
          <w:ilvl w:val="0"/>
          <w:numId w:val="25"/>
        </w:numPr>
      </w:pPr>
      <w:r>
        <w:t>Technologies</w:t>
      </w:r>
      <w:r w:rsidR="00FB2A8D">
        <w:t xml:space="preserve"> &amp; p</w:t>
      </w:r>
      <w:r>
        <w:t>latforms</w:t>
      </w:r>
      <w:r w:rsidR="00FB2A8D">
        <w:t>:</w:t>
      </w:r>
    </w:p>
    <w:p w14:paraId="13179C14" w14:textId="77777777" w:rsidR="009D01A3" w:rsidRDefault="009D01A3" w:rsidP="009D01A3">
      <w:pPr>
        <w:pStyle w:val="ListParagraph"/>
        <w:numPr>
          <w:ilvl w:val="1"/>
          <w:numId w:val="25"/>
        </w:numPr>
      </w:pPr>
      <w:r>
        <w:t>C#, .NET</w:t>
      </w:r>
    </w:p>
    <w:p w14:paraId="0BCB71A0" w14:textId="77777777" w:rsidR="009D01A3" w:rsidRDefault="009D01A3" w:rsidP="009D01A3">
      <w:pPr>
        <w:pStyle w:val="ListParagraph"/>
        <w:numPr>
          <w:ilvl w:val="1"/>
          <w:numId w:val="25"/>
        </w:numPr>
      </w:pPr>
      <w:r>
        <w:rPr>
          <w:rFonts w:cs="Arial"/>
          <w:szCs w:val="24"/>
        </w:rPr>
        <w:t>Monogame / Unity3d / Wave</w:t>
      </w:r>
    </w:p>
    <w:p w14:paraId="218F1ACE" w14:textId="77777777" w:rsidR="009D01A3" w:rsidRPr="002B2D92" w:rsidRDefault="009D01A3" w:rsidP="009D01A3">
      <w:pPr>
        <w:pStyle w:val="Heading3"/>
        <w:rPr>
          <w:lang w:val="ru-RU"/>
        </w:rPr>
      </w:pPr>
      <w:r>
        <w:t>Bonus requirements</w:t>
      </w:r>
    </w:p>
    <w:p w14:paraId="0A040F54" w14:textId="77777777" w:rsidR="009D01A3" w:rsidRPr="002B2D92" w:rsidRDefault="009D01A3" w:rsidP="009D01A3">
      <w:pPr>
        <w:pStyle w:val="ListParagraph"/>
        <w:numPr>
          <w:ilvl w:val="0"/>
          <w:numId w:val="22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Visual level editor</w:t>
      </w:r>
      <w:r w:rsidRPr="002B2D92">
        <w:rPr>
          <w:rFonts w:cs="Arial"/>
          <w:szCs w:val="24"/>
          <w:lang w:val="ru-RU"/>
        </w:rPr>
        <w:t>.</w:t>
      </w:r>
    </w:p>
    <w:p w14:paraId="58CCCFB9" w14:textId="77777777" w:rsidR="009D01A3" w:rsidRPr="002B2D92" w:rsidRDefault="009D01A3" w:rsidP="009D01A3">
      <w:pPr>
        <w:pStyle w:val="ListParagraph"/>
        <w:numPr>
          <w:ilvl w:val="0"/>
          <w:numId w:val="22"/>
        </w:numPr>
        <w:spacing w:line="276" w:lineRule="auto"/>
        <w:rPr>
          <w:rFonts w:cs="Arial"/>
          <w:szCs w:val="24"/>
          <w:lang w:val="ru-RU"/>
        </w:rPr>
      </w:pPr>
      <w:r>
        <w:rPr>
          <w:rFonts w:cs="Arial"/>
          <w:szCs w:val="24"/>
        </w:rPr>
        <w:t>Per pixel collision detection</w:t>
      </w:r>
      <w:r w:rsidRPr="002B2D92">
        <w:rPr>
          <w:rFonts w:cs="Arial"/>
          <w:szCs w:val="24"/>
          <w:lang w:val="ru-RU"/>
        </w:rPr>
        <w:t>.</w:t>
      </w:r>
    </w:p>
    <w:p w14:paraId="4449CD9D" w14:textId="4197A9AE" w:rsidR="009D01A3" w:rsidRPr="002B2D92" w:rsidRDefault="009D01A3" w:rsidP="009D01A3">
      <w:pPr>
        <w:pStyle w:val="ListParagraph"/>
        <w:numPr>
          <w:ilvl w:val="0"/>
          <w:numId w:val="22"/>
        </w:numPr>
        <w:spacing w:line="276" w:lineRule="auto"/>
        <w:rPr>
          <w:rFonts w:cs="Arial"/>
          <w:szCs w:val="24"/>
          <w:lang w:val="ru-RU"/>
        </w:rPr>
      </w:pPr>
      <w:r>
        <w:rPr>
          <w:rFonts w:cs="Arial"/>
          <w:szCs w:val="24"/>
        </w:rPr>
        <w:t>Simple AI for aliens</w:t>
      </w:r>
      <w:r w:rsidR="00C65467">
        <w:rPr>
          <w:rFonts w:cs="Arial"/>
          <w:szCs w:val="24"/>
        </w:rPr>
        <w:t>.</w:t>
      </w:r>
    </w:p>
    <w:p w14:paraId="5E61DEF8" w14:textId="0551E275" w:rsidR="009D01A3" w:rsidRPr="000A4549" w:rsidRDefault="009D01A3" w:rsidP="00EC2C03">
      <w:pPr>
        <w:pStyle w:val="ListParagraph"/>
        <w:numPr>
          <w:ilvl w:val="0"/>
          <w:numId w:val="22"/>
        </w:numPr>
        <w:spacing w:line="276" w:lineRule="auto"/>
        <w:rPr>
          <w:rFonts w:cs="Arial"/>
          <w:szCs w:val="24"/>
          <w:lang w:val="ru-RU"/>
        </w:rPr>
      </w:pPr>
      <w:r w:rsidRPr="009D01A3">
        <w:rPr>
          <w:rFonts w:cs="Arial"/>
          <w:szCs w:val="24"/>
        </w:rPr>
        <w:t>Bonus scores</w:t>
      </w:r>
      <w:r w:rsidR="00C65467">
        <w:rPr>
          <w:rFonts w:cs="Arial"/>
          <w:szCs w:val="24"/>
        </w:rPr>
        <w:t>.</w:t>
      </w:r>
      <w:bookmarkStart w:id="0" w:name="_GoBack"/>
      <w:bookmarkEnd w:id="0"/>
    </w:p>
    <w:p w14:paraId="4441E210" w14:textId="77777777" w:rsidR="009B6113" w:rsidRDefault="009B6113">
      <w:pPr>
        <w:spacing w:after="0" w:line="240" w:lineRule="auto"/>
        <w:rPr>
          <w:caps/>
          <w:color w:val="000000"/>
          <w:szCs w:val="20"/>
        </w:rPr>
      </w:pPr>
      <w:r>
        <w:br w:type="page"/>
      </w:r>
    </w:p>
    <w:p w14:paraId="4F91D9EF" w14:textId="389B98CE" w:rsidR="000A4549" w:rsidRPr="009D01A3" w:rsidRDefault="000A4549" w:rsidP="009B6113">
      <w:pPr>
        <w:pStyle w:val="Heading3"/>
      </w:pPr>
      <w:r>
        <w:lastRenderedPageBreak/>
        <w:t>Example screenshot:</w:t>
      </w:r>
    </w:p>
    <w:p w14:paraId="29628B47" w14:textId="77777777" w:rsidR="000A4549" w:rsidRPr="002B2D92" w:rsidRDefault="000A4549" w:rsidP="000A4549">
      <w:pPr>
        <w:pStyle w:val="ListParagrap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485FA62" wp14:editId="5F8BD30C">
            <wp:extent cx="5087408" cy="3943350"/>
            <wp:effectExtent l="0" t="0" r="0" b="0"/>
            <wp:docPr id="1" name="Picture 1" descr="Безымянны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Безымянный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673" cy="396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75D6" w14:textId="77777777" w:rsidR="000A4549" w:rsidRPr="000A4549" w:rsidRDefault="000A4549" w:rsidP="000A4549">
      <w:pPr>
        <w:spacing w:line="276" w:lineRule="auto"/>
        <w:rPr>
          <w:rFonts w:cs="Arial"/>
          <w:szCs w:val="24"/>
          <w:lang w:val="ru-RU"/>
        </w:rPr>
      </w:pPr>
    </w:p>
    <w:sectPr w:rsidR="000A4549" w:rsidRPr="000A4549" w:rsidSect="000F49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4BE44" w14:textId="77777777" w:rsidR="009D01A3" w:rsidRDefault="009D01A3" w:rsidP="00F17C6C">
      <w:pPr>
        <w:spacing w:after="0" w:line="240" w:lineRule="auto"/>
      </w:pPr>
      <w:r>
        <w:separator/>
      </w:r>
    </w:p>
  </w:endnote>
  <w:endnote w:type="continuationSeparator" w:id="0">
    <w:p w14:paraId="49D017CB" w14:textId="77777777" w:rsidR="009D01A3" w:rsidRDefault="009D01A3" w:rsidP="00F1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81068" w14:textId="77777777" w:rsidR="00E50EA4" w:rsidRDefault="00E50E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39F41" w14:textId="77777777" w:rsidR="00E50EA4" w:rsidRDefault="00E50EA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202FFD" wp14:editId="58DDE549">
          <wp:simplePos x="0" y="0"/>
          <wp:positionH relativeFrom="column">
            <wp:posOffset>-641985</wp:posOffset>
          </wp:positionH>
          <wp:positionV relativeFrom="paragraph">
            <wp:posOffset>45720</wp:posOffset>
          </wp:positionV>
          <wp:extent cx="7419975" cy="504825"/>
          <wp:effectExtent l="19050" t="0" r="9525" b="0"/>
          <wp:wrapSquare wrapText="bothSides"/>
          <wp:docPr id="13" name="Picture 13" descr="\\arkhub02\Office\Templates\Style Guide\word doc bottom th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\\arkhub02\Office\Templates\Style Guide\word doc bottom th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A14207" w14:textId="77777777" w:rsidR="00E50EA4" w:rsidRDefault="00E50E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1911C" w14:textId="77777777" w:rsidR="00E50EA4" w:rsidRDefault="00E50EA4">
    <w:pPr>
      <w:pStyle w:val="Footer"/>
    </w:pPr>
    <w:r>
      <w:rPr>
        <w:noProof/>
      </w:rPr>
      <w:drawing>
        <wp:anchor distT="0" distB="0" distL="0" distR="114300" simplePos="0" relativeHeight="251657216" behindDoc="0" locked="0" layoutInCell="1" allowOverlap="1" wp14:anchorId="625D34AF" wp14:editId="2CBB172F">
          <wp:simplePos x="0" y="0"/>
          <wp:positionH relativeFrom="column">
            <wp:posOffset>-655955</wp:posOffset>
          </wp:positionH>
          <wp:positionV relativeFrom="paragraph">
            <wp:posOffset>-277495</wp:posOffset>
          </wp:positionV>
          <wp:extent cx="7430770" cy="786765"/>
          <wp:effectExtent l="19050" t="0" r="0" b="0"/>
          <wp:wrapSquare wrapText="bothSides"/>
          <wp:docPr id="15" name="Picture 15" descr="\\arkhub02\Office\Templates\Style Guide\word doc bottom with tex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arkhub02\Office\Templates\Style Guide\word doc bottom with tex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770" cy="786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981E5" w14:textId="77777777" w:rsidR="009D01A3" w:rsidRDefault="009D01A3" w:rsidP="00F17C6C">
      <w:pPr>
        <w:spacing w:after="0" w:line="240" w:lineRule="auto"/>
      </w:pPr>
      <w:r>
        <w:separator/>
      </w:r>
    </w:p>
  </w:footnote>
  <w:footnote w:type="continuationSeparator" w:id="0">
    <w:p w14:paraId="6ED5045F" w14:textId="77777777" w:rsidR="009D01A3" w:rsidRDefault="009D01A3" w:rsidP="00F1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DB199" w14:textId="77777777" w:rsidR="00E50EA4" w:rsidRDefault="00E50E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36603" w14:textId="77777777" w:rsidR="00E50EA4" w:rsidRDefault="00E50EA4">
    <w:pPr>
      <w:pStyle w:val="Header"/>
    </w:pPr>
  </w:p>
  <w:p w14:paraId="778D6DA8" w14:textId="77777777" w:rsidR="00E50EA4" w:rsidRDefault="00E50E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D5D99" w14:textId="77777777" w:rsidR="00E50EA4" w:rsidRDefault="00E50EA4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53B1FC55" wp14:editId="6E2A2869">
          <wp:simplePos x="0" y="0"/>
          <wp:positionH relativeFrom="column">
            <wp:posOffset>-803910</wp:posOffset>
          </wp:positionH>
          <wp:positionV relativeFrom="paragraph">
            <wp:posOffset>-306705</wp:posOffset>
          </wp:positionV>
          <wp:extent cx="7581900" cy="497205"/>
          <wp:effectExtent l="19050" t="0" r="0" b="0"/>
          <wp:wrapSquare wrapText="bothSides"/>
          <wp:docPr id="14" name="Picture 14" descr="\\arkhub02\Office\Templates\Style Guide\word doc 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arkhub02\Office\Templates\Style Guide\word doc to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497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2F68"/>
    <w:multiLevelType w:val="hybridMultilevel"/>
    <w:tmpl w:val="C164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54FC3"/>
    <w:multiLevelType w:val="hybridMultilevel"/>
    <w:tmpl w:val="4D98317E"/>
    <w:lvl w:ilvl="0" w:tplc="AC78E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453C03"/>
    <w:multiLevelType w:val="hybridMultilevel"/>
    <w:tmpl w:val="6A26BC68"/>
    <w:lvl w:ilvl="0" w:tplc="C33EBE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EEBFD"/>
    <w:multiLevelType w:val="hybridMultilevel"/>
    <w:tmpl w:val="7C1DD70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E0E3229"/>
    <w:multiLevelType w:val="hybridMultilevel"/>
    <w:tmpl w:val="1F8E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82756"/>
    <w:multiLevelType w:val="hybridMultilevel"/>
    <w:tmpl w:val="76145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967AB"/>
    <w:multiLevelType w:val="hybridMultilevel"/>
    <w:tmpl w:val="90E2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93508"/>
    <w:multiLevelType w:val="hybridMultilevel"/>
    <w:tmpl w:val="461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C47FF5"/>
    <w:multiLevelType w:val="hybridMultilevel"/>
    <w:tmpl w:val="5B7E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04073"/>
    <w:multiLevelType w:val="hybridMultilevel"/>
    <w:tmpl w:val="753E57DE"/>
    <w:lvl w:ilvl="0" w:tplc="467431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D6A6C"/>
    <w:multiLevelType w:val="hybridMultilevel"/>
    <w:tmpl w:val="E556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FC23D9"/>
    <w:multiLevelType w:val="hybridMultilevel"/>
    <w:tmpl w:val="F60E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65963"/>
    <w:multiLevelType w:val="hybridMultilevel"/>
    <w:tmpl w:val="2B30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84048"/>
    <w:multiLevelType w:val="hybridMultilevel"/>
    <w:tmpl w:val="9B4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pStyle w:val="Heading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A1275B"/>
    <w:multiLevelType w:val="hybridMultilevel"/>
    <w:tmpl w:val="026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43F86"/>
    <w:multiLevelType w:val="hybridMultilevel"/>
    <w:tmpl w:val="4064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E1542"/>
    <w:multiLevelType w:val="multilevel"/>
    <w:tmpl w:val="3A4000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0"/>
  </w:num>
  <w:num w:numId="17">
    <w:abstractNumId w:val="4"/>
  </w:num>
  <w:num w:numId="18">
    <w:abstractNumId w:val="8"/>
  </w:num>
  <w:num w:numId="19">
    <w:abstractNumId w:val="7"/>
  </w:num>
  <w:num w:numId="20">
    <w:abstractNumId w:val="12"/>
  </w:num>
  <w:num w:numId="21">
    <w:abstractNumId w:val="1"/>
  </w:num>
  <w:num w:numId="22">
    <w:abstractNumId w:val="15"/>
  </w:num>
  <w:num w:numId="23">
    <w:abstractNumId w:val="11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A3"/>
    <w:rsid w:val="000062E2"/>
    <w:rsid w:val="00057926"/>
    <w:rsid w:val="000A4549"/>
    <w:rsid w:val="000B6A63"/>
    <w:rsid w:val="000D2DEB"/>
    <w:rsid w:val="000D6CC9"/>
    <w:rsid w:val="000F49A1"/>
    <w:rsid w:val="0010724D"/>
    <w:rsid w:val="00124119"/>
    <w:rsid w:val="001C2091"/>
    <w:rsid w:val="001E178A"/>
    <w:rsid w:val="00221829"/>
    <w:rsid w:val="00233922"/>
    <w:rsid w:val="0023471D"/>
    <w:rsid w:val="00241FF1"/>
    <w:rsid w:val="00250989"/>
    <w:rsid w:val="00285C50"/>
    <w:rsid w:val="00290878"/>
    <w:rsid w:val="00316BA5"/>
    <w:rsid w:val="003313B4"/>
    <w:rsid w:val="00337585"/>
    <w:rsid w:val="0034037B"/>
    <w:rsid w:val="003617D3"/>
    <w:rsid w:val="00365941"/>
    <w:rsid w:val="00377266"/>
    <w:rsid w:val="003A571F"/>
    <w:rsid w:val="003C7FC8"/>
    <w:rsid w:val="00406FCF"/>
    <w:rsid w:val="00411274"/>
    <w:rsid w:val="004236C1"/>
    <w:rsid w:val="0042566F"/>
    <w:rsid w:val="004A71B8"/>
    <w:rsid w:val="004D3B66"/>
    <w:rsid w:val="004D7B2B"/>
    <w:rsid w:val="00575096"/>
    <w:rsid w:val="005A0843"/>
    <w:rsid w:val="005A194C"/>
    <w:rsid w:val="005A7089"/>
    <w:rsid w:val="005B1E66"/>
    <w:rsid w:val="005B74C9"/>
    <w:rsid w:val="005C2EBD"/>
    <w:rsid w:val="005E1826"/>
    <w:rsid w:val="006658ED"/>
    <w:rsid w:val="00673D95"/>
    <w:rsid w:val="00686E65"/>
    <w:rsid w:val="006D69E6"/>
    <w:rsid w:val="006F2824"/>
    <w:rsid w:val="00726F8C"/>
    <w:rsid w:val="00762FA1"/>
    <w:rsid w:val="0076447A"/>
    <w:rsid w:val="007951BF"/>
    <w:rsid w:val="007A60FF"/>
    <w:rsid w:val="007B3DFF"/>
    <w:rsid w:val="007C48CB"/>
    <w:rsid w:val="007E0EEE"/>
    <w:rsid w:val="007E6C2A"/>
    <w:rsid w:val="007E6C4B"/>
    <w:rsid w:val="0080188A"/>
    <w:rsid w:val="00811118"/>
    <w:rsid w:val="00832419"/>
    <w:rsid w:val="0084015A"/>
    <w:rsid w:val="0085510A"/>
    <w:rsid w:val="008877F8"/>
    <w:rsid w:val="008934AA"/>
    <w:rsid w:val="008B1CF3"/>
    <w:rsid w:val="008B706A"/>
    <w:rsid w:val="008D1E3D"/>
    <w:rsid w:val="008E4AEC"/>
    <w:rsid w:val="008F4F8A"/>
    <w:rsid w:val="00903CAB"/>
    <w:rsid w:val="009064E0"/>
    <w:rsid w:val="00941EF4"/>
    <w:rsid w:val="00954FAB"/>
    <w:rsid w:val="00964C45"/>
    <w:rsid w:val="00973D42"/>
    <w:rsid w:val="00981D0E"/>
    <w:rsid w:val="00994AAF"/>
    <w:rsid w:val="009A0703"/>
    <w:rsid w:val="009B5B49"/>
    <w:rsid w:val="009B6113"/>
    <w:rsid w:val="009B6DC9"/>
    <w:rsid w:val="009D01A3"/>
    <w:rsid w:val="00A13AAA"/>
    <w:rsid w:val="00A26134"/>
    <w:rsid w:val="00A43B87"/>
    <w:rsid w:val="00A72F11"/>
    <w:rsid w:val="00AB29C5"/>
    <w:rsid w:val="00AC46CF"/>
    <w:rsid w:val="00AC631A"/>
    <w:rsid w:val="00AD0BD6"/>
    <w:rsid w:val="00AF7FC0"/>
    <w:rsid w:val="00B21540"/>
    <w:rsid w:val="00B23880"/>
    <w:rsid w:val="00B507E8"/>
    <w:rsid w:val="00B75164"/>
    <w:rsid w:val="00B937E7"/>
    <w:rsid w:val="00BB378E"/>
    <w:rsid w:val="00C326CE"/>
    <w:rsid w:val="00C65467"/>
    <w:rsid w:val="00C70A68"/>
    <w:rsid w:val="00CB6CE6"/>
    <w:rsid w:val="00CC3FBC"/>
    <w:rsid w:val="00D11A81"/>
    <w:rsid w:val="00D470A4"/>
    <w:rsid w:val="00D524B0"/>
    <w:rsid w:val="00D76183"/>
    <w:rsid w:val="00D8433A"/>
    <w:rsid w:val="00E50EA4"/>
    <w:rsid w:val="00E72E94"/>
    <w:rsid w:val="00E85665"/>
    <w:rsid w:val="00EA4844"/>
    <w:rsid w:val="00ED6A99"/>
    <w:rsid w:val="00F0112C"/>
    <w:rsid w:val="00F14F8B"/>
    <w:rsid w:val="00F17C6C"/>
    <w:rsid w:val="00F44193"/>
    <w:rsid w:val="00F5312B"/>
    <w:rsid w:val="00F810EE"/>
    <w:rsid w:val="00FA09D9"/>
    <w:rsid w:val="00FB2A8D"/>
    <w:rsid w:val="00FC5A47"/>
    <w:rsid w:val="00FD2C19"/>
    <w:rsid w:val="00F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FF72BE"/>
  <w15:docId w15:val="{7C9A3379-A1B0-4AFC-86C7-412E53D8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,Ark Normal"/>
    <w:qFormat/>
    <w:rsid w:val="009D01A3"/>
    <w:pPr>
      <w:spacing w:after="200" w:line="252" w:lineRule="auto"/>
    </w:pPr>
    <w:rPr>
      <w:rFonts w:ascii="Arial" w:hAnsi="Arial"/>
      <w:sz w:val="24"/>
      <w:szCs w:val="22"/>
    </w:rPr>
  </w:style>
  <w:style w:type="paragraph" w:styleId="Heading1">
    <w:name w:val="heading 1"/>
    <w:aliases w:val="Ark Heading 1"/>
    <w:basedOn w:val="Normal"/>
    <w:next w:val="Normal"/>
    <w:link w:val="Heading1Char"/>
    <w:uiPriority w:val="9"/>
    <w:qFormat/>
    <w:rsid w:val="00BB378E"/>
    <w:pPr>
      <w:pageBreakBefore/>
      <w:numPr>
        <w:numId w:val="12"/>
      </w:numPr>
      <w:pBdr>
        <w:bottom w:val="thickThinSmallGap" w:sz="12" w:space="1" w:color="FF0000"/>
      </w:pBdr>
      <w:spacing w:before="400"/>
      <w:outlineLvl w:val="0"/>
    </w:pPr>
    <w:rPr>
      <w:b/>
      <w:caps/>
      <w:spacing w:val="20"/>
      <w:sz w:val="28"/>
      <w:szCs w:val="20"/>
    </w:rPr>
  </w:style>
  <w:style w:type="paragraph" w:styleId="Heading2">
    <w:name w:val="heading 2"/>
    <w:aliases w:val="Ark Heading 2"/>
    <w:basedOn w:val="Normal"/>
    <w:next w:val="Normal"/>
    <w:link w:val="Heading2Char"/>
    <w:uiPriority w:val="9"/>
    <w:qFormat/>
    <w:rsid w:val="009D01A3"/>
    <w:pPr>
      <w:keepNext/>
      <w:keepLines/>
      <w:pBdr>
        <w:bottom w:val="single" w:sz="4" w:space="1" w:color="FF0000"/>
      </w:pBdr>
      <w:spacing w:before="400"/>
      <w:outlineLvl w:val="1"/>
    </w:pPr>
    <w:rPr>
      <w:rFonts w:eastAsiaTheme="majorEastAsia" w:cstheme="majorBidi"/>
      <w:caps/>
      <w:spacing w:val="15"/>
      <w:szCs w:val="20"/>
    </w:rPr>
  </w:style>
  <w:style w:type="paragraph" w:styleId="Heading3">
    <w:name w:val="heading 3"/>
    <w:aliases w:val="Ark Heading 3"/>
    <w:basedOn w:val="Normal"/>
    <w:next w:val="Normal"/>
    <w:link w:val="Heading3Char"/>
    <w:uiPriority w:val="99"/>
    <w:qFormat/>
    <w:rsid w:val="009D01A3"/>
    <w:pPr>
      <w:pBdr>
        <w:top w:val="dotted" w:sz="4" w:space="1" w:color="FF0000"/>
        <w:bottom w:val="dotted" w:sz="4" w:space="1" w:color="FF0000"/>
      </w:pBdr>
      <w:spacing w:before="300"/>
      <w:outlineLvl w:val="2"/>
    </w:pPr>
    <w:rPr>
      <w:caps/>
      <w:color w:val="000000"/>
      <w:szCs w:val="20"/>
    </w:rPr>
  </w:style>
  <w:style w:type="paragraph" w:styleId="Heading4">
    <w:name w:val="heading 4"/>
    <w:aliases w:val="Ark Heading 4"/>
    <w:basedOn w:val="Normal"/>
    <w:next w:val="Normal"/>
    <w:link w:val="Heading4Char"/>
    <w:uiPriority w:val="99"/>
    <w:qFormat/>
    <w:rsid w:val="00BB378E"/>
    <w:pPr>
      <w:numPr>
        <w:ilvl w:val="3"/>
        <w:numId w:val="12"/>
      </w:numPr>
      <w:pBdr>
        <w:bottom w:val="dotted" w:sz="4" w:space="1" w:color="FF0000"/>
      </w:pBdr>
      <w:spacing w:after="120"/>
      <w:outlineLvl w:val="3"/>
    </w:pPr>
    <w:rPr>
      <w:caps/>
      <w:spacing w:val="10"/>
      <w:szCs w:val="20"/>
    </w:rPr>
  </w:style>
  <w:style w:type="paragraph" w:styleId="Heading5">
    <w:name w:val="heading 5"/>
    <w:aliases w:val="Ark Heading 5"/>
    <w:basedOn w:val="Normal"/>
    <w:next w:val="Normal"/>
    <w:link w:val="Heading5Char"/>
    <w:uiPriority w:val="99"/>
    <w:qFormat/>
    <w:rsid w:val="00BB378E"/>
    <w:pPr>
      <w:numPr>
        <w:ilvl w:val="4"/>
        <w:numId w:val="12"/>
      </w:numPr>
      <w:spacing w:before="320" w:after="120"/>
      <w:outlineLvl w:val="4"/>
    </w:pPr>
    <w:rPr>
      <w:caps/>
      <w:spacing w:val="10"/>
      <w:szCs w:val="20"/>
    </w:rPr>
  </w:style>
  <w:style w:type="paragraph" w:styleId="Heading6">
    <w:name w:val="heading 6"/>
    <w:aliases w:val="Ark Heading 6"/>
    <w:basedOn w:val="Normal"/>
    <w:next w:val="Normal"/>
    <w:link w:val="Heading6Char"/>
    <w:uiPriority w:val="99"/>
    <w:qFormat/>
    <w:rsid w:val="00BB378E"/>
    <w:pPr>
      <w:numPr>
        <w:ilvl w:val="5"/>
        <w:numId w:val="12"/>
      </w:numPr>
      <w:spacing w:after="120"/>
      <w:jc w:val="center"/>
      <w:outlineLvl w:val="5"/>
    </w:pPr>
    <w:rPr>
      <w:caps/>
      <w:spacing w:val="1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B378E"/>
    <w:pPr>
      <w:numPr>
        <w:ilvl w:val="6"/>
        <w:numId w:val="12"/>
      </w:numPr>
      <w:spacing w:after="120"/>
      <w:jc w:val="center"/>
      <w:outlineLvl w:val="6"/>
    </w:pPr>
    <w:rPr>
      <w:i/>
      <w:iCs/>
      <w:caps/>
      <w:spacing w:val="1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B378E"/>
    <w:pPr>
      <w:numPr>
        <w:ilvl w:val="7"/>
        <w:numId w:val="1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B378E"/>
    <w:pPr>
      <w:numPr>
        <w:ilvl w:val="8"/>
        <w:numId w:val="1"/>
      </w:numPr>
      <w:spacing w:after="120"/>
      <w:ind w:left="1584" w:hanging="1584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6C"/>
  </w:style>
  <w:style w:type="paragraph" w:styleId="Footer">
    <w:name w:val="footer"/>
    <w:basedOn w:val="Normal"/>
    <w:link w:val="FooterChar"/>
    <w:uiPriority w:val="99"/>
    <w:unhideWhenUsed/>
    <w:rsid w:val="00F17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6C"/>
  </w:style>
  <w:style w:type="paragraph" w:styleId="DocumentMap">
    <w:name w:val="Document Map"/>
    <w:basedOn w:val="Normal"/>
    <w:link w:val="DocumentMapChar"/>
    <w:uiPriority w:val="99"/>
    <w:semiHidden/>
    <w:unhideWhenUsed/>
    <w:rsid w:val="00411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274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BB378E"/>
    <w:pPr>
      <w:pBdr>
        <w:top w:val="dotted" w:sz="2" w:space="1" w:color="FF0000"/>
        <w:bottom w:val="dotted" w:sz="2" w:space="6" w:color="FF0000"/>
      </w:pBdr>
      <w:spacing w:before="500" w:after="300" w:line="240" w:lineRule="auto"/>
    </w:pPr>
    <w:rPr>
      <w:rFonts w:ascii="Cambria" w:hAnsi="Cambria"/>
      <w:caps/>
      <w:spacing w:val="50"/>
      <w:sz w:val="4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BB378E"/>
    <w:rPr>
      <w:rFonts w:eastAsiaTheme="minorHAnsi" w:cstheme="minorBidi"/>
      <w:caps/>
      <w:spacing w:val="50"/>
      <w:sz w:val="44"/>
    </w:rPr>
  </w:style>
  <w:style w:type="character" w:customStyle="1" w:styleId="Heading2Char">
    <w:name w:val="Heading 2 Char"/>
    <w:aliases w:val="Ark Heading 2 Char"/>
    <w:basedOn w:val="DefaultParagraphFont"/>
    <w:link w:val="Heading2"/>
    <w:uiPriority w:val="9"/>
    <w:rsid w:val="00673D95"/>
    <w:rPr>
      <w:rFonts w:asciiTheme="minorHAnsi" w:eastAsiaTheme="majorEastAsia" w:hAnsiTheme="minorHAnsi" w:cstheme="majorBidi"/>
      <w:caps/>
      <w:spacing w:val="15"/>
      <w:sz w:val="24"/>
    </w:rPr>
  </w:style>
  <w:style w:type="character" w:customStyle="1" w:styleId="Heading1Char">
    <w:name w:val="Heading 1 Char"/>
    <w:aliases w:val="Ark Heading 1 Char"/>
    <w:basedOn w:val="DefaultParagraphFont"/>
    <w:link w:val="Heading1"/>
    <w:uiPriority w:val="9"/>
    <w:rsid w:val="00BB378E"/>
    <w:rPr>
      <w:rFonts w:asciiTheme="minorHAnsi" w:eastAsiaTheme="minorHAnsi" w:hAnsiTheme="minorHAnsi" w:cstheme="minorBidi"/>
      <w:b/>
      <w:caps/>
      <w:spacing w:val="2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B378E"/>
    <w:pPr>
      <w:keepNext/>
      <w:keepLines/>
      <w:numPr>
        <w:numId w:val="0"/>
      </w:numPr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D6CC9"/>
    <w:pPr>
      <w:spacing w:after="100"/>
      <w:ind w:left="220"/>
    </w:pPr>
    <w:rPr>
      <w:rFonts w:eastAsiaTheme="minorEastAsia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D6CC9"/>
    <w:pPr>
      <w:tabs>
        <w:tab w:val="right" w:leader="dot" w:pos="9638"/>
      </w:tabs>
      <w:spacing w:after="100"/>
    </w:pPr>
    <w:rPr>
      <w:rFonts w:eastAsiaTheme="min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326CE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B378E"/>
    <w:pPr>
      <w:ind w:left="720"/>
      <w:contextualSpacing/>
    </w:pPr>
    <w:rPr>
      <w:rFonts w:eastAsia="Calibri"/>
    </w:rPr>
  </w:style>
  <w:style w:type="paragraph" w:customStyle="1" w:styleId="ArkTOCHeading">
    <w:name w:val="Ark TOC Heading"/>
    <w:basedOn w:val="Heading1"/>
    <w:link w:val="ArkTOCHeadingChar"/>
    <w:qFormat/>
    <w:rsid w:val="00BB378E"/>
    <w:pPr>
      <w:pageBreakBefore w:val="0"/>
      <w:numPr>
        <w:numId w:val="0"/>
      </w:numPr>
    </w:pPr>
  </w:style>
  <w:style w:type="character" w:customStyle="1" w:styleId="ArkTOCHeadingChar">
    <w:name w:val="Ark TOC Heading Char"/>
    <w:basedOn w:val="Heading1Char"/>
    <w:link w:val="ArkTOCHeading"/>
    <w:rsid w:val="00BB378E"/>
    <w:rPr>
      <w:rFonts w:asciiTheme="minorHAnsi" w:eastAsiaTheme="minorHAnsi" w:hAnsiTheme="minorHAnsi" w:cstheme="minorBidi"/>
      <w:b/>
      <w:caps/>
      <w:spacing w:val="20"/>
      <w:sz w:val="28"/>
    </w:rPr>
  </w:style>
  <w:style w:type="character" w:customStyle="1" w:styleId="Heading3Char">
    <w:name w:val="Heading 3 Char"/>
    <w:aliases w:val="Ark Heading 3 Char"/>
    <w:basedOn w:val="DefaultParagraphFont"/>
    <w:link w:val="Heading3"/>
    <w:uiPriority w:val="99"/>
    <w:rsid w:val="00811118"/>
    <w:rPr>
      <w:rFonts w:asciiTheme="minorHAnsi" w:hAnsiTheme="minorHAnsi"/>
      <w:caps/>
      <w:color w:val="000000"/>
      <w:sz w:val="24"/>
    </w:rPr>
  </w:style>
  <w:style w:type="character" w:customStyle="1" w:styleId="Heading4Char">
    <w:name w:val="Heading 4 Char"/>
    <w:aliases w:val="Ark Heading 4 Char"/>
    <w:basedOn w:val="DefaultParagraphFont"/>
    <w:link w:val="Heading4"/>
    <w:uiPriority w:val="99"/>
    <w:rsid w:val="00BB378E"/>
    <w:rPr>
      <w:rFonts w:asciiTheme="minorHAnsi" w:hAnsiTheme="minorHAnsi"/>
      <w:caps/>
      <w:spacing w:val="10"/>
      <w:sz w:val="22"/>
    </w:rPr>
  </w:style>
  <w:style w:type="character" w:customStyle="1" w:styleId="Heading5Char">
    <w:name w:val="Heading 5 Char"/>
    <w:aliases w:val="Ark Heading 5 Char"/>
    <w:basedOn w:val="DefaultParagraphFont"/>
    <w:link w:val="Heading5"/>
    <w:uiPriority w:val="99"/>
    <w:rsid w:val="00BB378E"/>
    <w:rPr>
      <w:rFonts w:asciiTheme="minorHAnsi" w:hAnsiTheme="minorHAnsi"/>
      <w:caps/>
      <w:spacing w:val="10"/>
      <w:sz w:val="22"/>
    </w:rPr>
  </w:style>
  <w:style w:type="character" w:customStyle="1" w:styleId="Heading6Char">
    <w:name w:val="Heading 6 Char"/>
    <w:aliases w:val="Ark Heading 6 Char"/>
    <w:basedOn w:val="DefaultParagraphFont"/>
    <w:link w:val="Heading6"/>
    <w:uiPriority w:val="99"/>
    <w:rsid w:val="00BB378E"/>
    <w:rPr>
      <w:rFonts w:asciiTheme="minorHAnsi" w:hAnsiTheme="minorHAnsi"/>
      <w:caps/>
      <w:spacing w:val="10"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B378E"/>
    <w:rPr>
      <w:rFonts w:asciiTheme="minorHAnsi" w:hAnsiTheme="minorHAnsi"/>
      <w:i/>
      <w:iCs/>
      <w:caps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B378E"/>
    <w:rPr>
      <w:rFonts w:asciiTheme="minorHAnsi" w:hAnsiTheme="minorHAns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9"/>
    <w:rsid w:val="00BB378E"/>
    <w:rPr>
      <w:rFonts w:asciiTheme="minorHAnsi" w:hAnsiTheme="minorHAnsi"/>
      <w:i/>
      <w:iCs/>
      <w:caps/>
      <w:spacing w:val="10"/>
    </w:rPr>
  </w:style>
  <w:style w:type="paragraph" w:styleId="Caption">
    <w:name w:val="caption"/>
    <w:basedOn w:val="Normal"/>
    <w:next w:val="Normal"/>
    <w:uiPriority w:val="99"/>
    <w:qFormat/>
    <w:rsid w:val="00BB378E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BB378E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BB378E"/>
    <w:rPr>
      <w:caps/>
      <w:spacing w:val="20"/>
      <w:sz w:val="18"/>
    </w:rPr>
  </w:style>
  <w:style w:type="character" w:styleId="Strong">
    <w:name w:val="Strong"/>
    <w:basedOn w:val="DefaultParagraphFont"/>
    <w:uiPriority w:val="22"/>
    <w:qFormat/>
    <w:rsid w:val="00BB378E"/>
    <w:rPr>
      <w:rFonts w:cs="Times New Roman"/>
      <w:b/>
      <w:color w:val="auto"/>
      <w:spacing w:val="5"/>
    </w:rPr>
  </w:style>
  <w:style w:type="character" w:styleId="Emphasis">
    <w:name w:val="Emphasis"/>
    <w:basedOn w:val="DefaultParagraphFont"/>
    <w:uiPriority w:val="99"/>
    <w:qFormat/>
    <w:rsid w:val="00BB378E"/>
    <w:rPr>
      <w:rFonts w:cs="Times New Roman"/>
      <w:caps/>
      <w:spacing w:val="5"/>
      <w:sz w:val="20"/>
    </w:rPr>
  </w:style>
  <w:style w:type="paragraph" w:styleId="NoSpacing">
    <w:name w:val="No Spacing"/>
    <w:basedOn w:val="Normal"/>
    <w:uiPriority w:val="1"/>
    <w:qFormat/>
    <w:rsid w:val="00BB378E"/>
    <w:pPr>
      <w:spacing w:after="0" w:line="240" w:lineRule="auto"/>
    </w:pPr>
  </w:style>
  <w:style w:type="character" w:styleId="Hyperlink">
    <w:name w:val="Hyperlink"/>
    <w:basedOn w:val="DefaultParagraphFont"/>
    <w:unhideWhenUsed/>
    <w:rsid w:val="004236C1"/>
    <w:rPr>
      <w:color w:val="0000FF"/>
      <w:u w:val="single"/>
    </w:rPr>
  </w:style>
  <w:style w:type="table" w:styleId="MediumList1-Accent2">
    <w:name w:val="Medium List 1 Accent 2"/>
    <w:basedOn w:val="TableNormal"/>
    <w:uiPriority w:val="65"/>
    <w:rsid w:val="004236C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ED6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D6A9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1EF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A3"/>
    <w:rPr>
      <w:rFonts w:ascii="Arial" w:hAnsi="Arial"/>
      <w:b/>
      <w:bCs/>
      <w:i/>
      <w:iCs/>
      <w:color w:val="4F81BD"/>
      <w:sz w:val="24"/>
      <w:szCs w:val="22"/>
    </w:rPr>
  </w:style>
  <w:style w:type="character" w:styleId="SubtleEmphasis">
    <w:name w:val="Subtle Emphasis"/>
    <w:uiPriority w:val="19"/>
    <w:qFormat/>
    <w:rsid w:val="009D01A3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yspaceinvaders.inf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tkachenkos@arkadium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blom\Documents\Custom%20Office%20Templates\Arkadium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265B0-ED61-4B83-8C9F-CCBD63CF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Arkadium Blank.dotx</Template>
  <TotalTime>20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Mårten Engblom</dc:creator>
  <cp:lastModifiedBy>Mårten Engblom</cp:lastModifiedBy>
  <cp:revision>8</cp:revision>
  <cp:lastPrinted>2013-01-24T19:25:00Z</cp:lastPrinted>
  <dcterms:created xsi:type="dcterms:W3CDTF">2013-08-05T15:43:00Z</dcterms:created>
  <dcterms:modified xsi:type="dcterms:W3CDTF">2013-08-05T16:12:00Z</dcterms:modified>
</cp:coreProperties>
</file>